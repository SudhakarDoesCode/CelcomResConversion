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89E8" w14:textId="77777777" w:rsidR="00AD71B1" w:rsidRPr="00D17AC4" w:rsidRDefault="00AD71B1" w:rsidP="00D17AC4"/>
    <w:sectPr w:rsidR="00AD71B1" w:rsidRPr="00D17A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A8354" w14:textId="77777777" w:rsidR="00B24B57" w:rsidRDefault="00B24B57" w:rsidP="00894890">
      <w:pPr>
        <w:spacing w:after="0" w:line="240" w:lineRule="auto"/>
      </w:pPr>
      <w:r>
        <w:separator/>
      </w:r>
    </w:p>
  </w:endnote>
  <w:endnote w:type="continuationSeparator" w:id="0">
    <w:p w14:paraId="09942D8F" w14:textId="77777777" w:rsidR="00B24B57" w:rsidRDefault="00B24B57" w:rsidP="008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9D583" w14:textId="77777777" w:rsidR="00B24B57" w:rsidRDefault="00B24B57" w:rsidP="00894890">
      <w:pPr>
        <w:spacing w:after="0" w:line="240" w:lineRule="auto"/>
      </w:pPr>
      <w:r>
        <w:separator/>
      </w:r>
    </w:p>
  </w:footnote>
  <w:footnote w:type="continuationSeparator" w:id="0">
    <w:p w14:paraId="1A968529" w14:textId="77777777" w:rsidR="00B24B57" w:rsidRDefault="00B24B57" w:rsidP="008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C233B" w14:textId="77777777" w:rsidR="00894890" w:rsidRDefault="00B24B57" w:rsidP="00894890">
    <w:pPr>
      <w:pStyle w:val="Header"/>
      <w:jc w:val="right"/>
    </w:pPr>
    <w:sdt>
      <w:sdtPr>
        <w:id w:val="-69746976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FDD38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94890" w:rsidRPr="008B7688">
      <w:rPr>
        <w:noProof/>
      </w:rPr>
      <w:drawing>
        <wp:inline distT="0" distB="0" distL="0" distR="0" wp14:anchorId="44BEC0FF" wp14:editId="64FED844">
          <wp:extent cx="1069869" cy="6019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869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804BE0" w14:textId="77777777" w:rsidR="00894890" w:rsidRDefault="00894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B84"/>
    <w:multiLevelType w:val="hybridMultilevel"/>
    <w:tmpl w:val="80188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E90"/>
    <w:multiLevelType w:val="hybridMultilevel"/>
    <w:tmpl w:val="8FF63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1F2"/>
    <w:multiLevelType w:val="hybridMultilevel"/>
    <w:tmpl w:val="4FFC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3D50"/>
    <w:multiLevelType w:val="hybridMultilevel"/>
    <w:tmpl w:val="C72C8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4349"/>
    <w:multiLevelType w:val="hybridMultilevel"/>
    <w:tmpl w:val="1E064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C3748"/>
    <w:multiLevelType w:val="hybridMultilevel"/>
    <w:tmpl w:val="118C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A6D12"/>
    <w:multiLevelType w:val="hybridMultilevel"/>
    <w:tmpl w:val="3506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4122"/>
    <w:multiLevelType w:val="hybridMultilevel"/>
    <w:tmpl w:val="0656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137A6"/>
    <w:multiLevelType w:val="hybridMultilevel"/>
    <w:tmpl w:val="51F48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F50B3"/>
    <w:multiLevelType w:val="hybridMultilevel"/>
    <w:tmpl w:val="730E6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63E83"/>
    <w:multiLevelType w:val="hybridMultilevel"/>
    <w:tmpl w:val="DF649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73F42D71"/>
    <w:multiLevelType w:val="hybridMultilevel"/>
    <w:tmpl w:val="0A64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A7D86"/>
    <w:multiLevelType w:val="hybridMultilevel"/>
    <w:tmpl w:val="B9B4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72601"/>
    <w:multiLevelType w:val="hybridMultilevel"/>
    <w:tmpl w:val="636C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51C15"/>
    <w:multiLevelType w:val="hybridMultilevel"/>
    <w:tmpl w:val="311C8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029539">
    <w:abstractNumId w:val="11"/>
  </w:num>
  <w:num w:numId="2" w16cid:durableId="2071610302">
    <w:abstractNumId w:val="5"/>
  </w:num>
  <w:num w:numId="3" w16cid:durableId="1526941936">
    <w:abstractNumId w:val="12"/>
  </w:num>
  <w:num w:numId="4" w16cid:durableId="15352355">
    <w:abstractNumId w:val="1"/>
  </w:num>
  <w:num w:numId="5" w16cid:durableId="1733044214">
    <w:abstractNumId w:val="8"/>
  </w:num>
  <w:num w:numId="6" w16cid:durableId="704868427">
    <w:abstractNumId w:val="6"/>
  </w:num>
  <w:num w:numId="7" w16cid:durableId="624386750">
    <w:abstractNumId w:val="9"/>
  </w:num>
  <w:num w:numId="8" w16cid:durableId="1967009060">
    <w:abstractNumId w:val="14"/>
  </w:num>
  <w:num w:numId="9" w16cid:durableId="812217045">
    <w:abstractNumId w:val="7"/>
  </w:num>
  <w:num w:numId="10" w16cid:durableId="546914945">
    <w:abstractNumId w:val="2"/>
  </w:num>
  <w:num w:numId="11" w16cid:durableId="911546783">
    <w:abstractNumId w:val="3"/>
  </w:num>
  <w:num w:numId="12" w16cid:durableId="2068331847">
    <w:abstractNumId w:val="15"/>
  </w:num>
  <w:num w:numId="13" w16cid:durableId="1717239867">
    <w:abstractNumId w:val="13"/>
  </w:num>
  <w:num w:numId="14" w16cid:durableId="599264685">
    <w:abstractNumId w:val="10"/>
  </w:num>
  <w:num w:numId="15" w16cid:durableId="2047173915">
    <w:abstractNumId w:val="4"/>
  </w:num>
  <w:num w:numId="16" w16cid:durableId="982613343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57"/>
    <w:rsid w:val="000012E8"/>
    <w:rsid w:val="000064F5"/>
    <w:rsid w:val="0001255A"/>
    <w:rsid w:val="0001752D"/>
    <w:rsid w:val="0002614F"/>
    <w:rsid w:val="00032ACB"/>
    <w:rsid w:val="00033A76"/>
    <w:rsid w:val="0004261B"/>
    <w:rsid w:val="0005400B"/>
    <w:rsid w:val="000612E8"/>
    <w:rsid w:val="0008580A"/>
    <w:rsid w:val="000B5C61"/>
    <w:rsid w:val="000C4AB6"/>
    <w:rsid w:val="000C6032"/>
    <w:rsid w:val="000E2BDC"/>
    <w:rsid w:val="000E7219"/>
    <w:rsid w:val="000F01C8"/>
    <w:rsid w:val="000F59FB"/>
    <w:rsid w:val="0011652C"/>
    <w:rsid w:val="001403AE"/>
    <w:rsid w:val="0016308B"/>
    <w:rsid w:val="00186184"/>
    <w:rsid w:val="00190478"/>
    <w:rsid w:val="001A4DD5"/>
    <w:rsid w:val="001B6452"/>
    <w:rsid w:val="001D0E84"/>
    <w:rsid w:val="001D3919"/>
    <w:rsid w:val="001F556C"/>
    <w:rsid w:val="0021630D"/>
    <w:rsid w:val="002174E7"/>
    <w:rsid w:val="00220A88"/>
    <w:rsid w:val="0024230C"/>
    <w:rsid w:val="002500B5"/>
    <w:rsid w:val="00261DB0"/>
    <w:rsid w:val="002755FD"/>
    <w:rsid w:val="0028272C"/>
    <w:rsid w:val="002D3DF7"/>
    <w:rsid w:val="002E04F8"/>
    <w:rsid w:val="002E2579"/>
    <w:rsid w:val="0030575E"/>
    <w:rsid w:val="00311701"/>
    <w:rsid w:val="00321F00"/>
    <w:rsid w:val="00324898"/>
    <w:rsid w:val="00331541"/>
    <w:rsid w:val="00344EA5"/>
    <w:rsid w:val="00354685"/>
    <w:rsid w:val="003653F0"/>
    <w:rsid w:val="003B453B"/>
    <w:rsid w:val="003B5EE9"/>
    <w:rsid w:val="003B60F4"/>
    <w:rsid w:val="004227F2"/>
    <w:rsid w:val="0042311C"/>
    <w:rsid w:val="00425926"/>
    <w:rsid w:val="00453501"/>
    <w:rsid w:val="00475EA0"/>
    <w:rsid w:val="00482F66"/>
    <w:rsid w:val="00492984"/>
    <w:rsid w:val="00495876"/>
    <w:rsid w:val="004A4387"/>
    <w:rsid w:val="004E0683"/>
    <w:rsid w:val="0050744F"/>
    <w:rsid w:val="00570C76"/>
    <w:rsid w:val="00590023"/>
    <w:rsid w:val="005A2BDA"/>
    <w:rsid w:val="005A71E2"/>
    <w:rsid w:val="005B0733"/>
    <w:rsid w:val="005B790E"/>
    <w:rsid w:val="005C0423"/>
    <w:rsid w:val="005D2E4D"/>
    <w:rsid w:val="005E014C"/>
    <w:rsid w:val="0060787D"/>
    <w:rsid w:val="00625C17"/>
    <w:rsid w:val="00680DBB"/>
    <w:rsid w:val="006852D8"/>
    <w:rsid w:val="006950F3"/>
    <w:rsid w:val="006B04DF"/>
    <w:rsid w:val="006C673C"/>
    <w:rsid w:val="006E6826"/>
    <w:rsid w:val="0070148B"/>
    <w:rsid w:val="007056CF"/>
    <w:rsid w:val="0070761F"/>
    <w:rsid w:val="007151CE"/>
    <w:rsid w:val="0071731B"/>
    <w:rsid w:val="0075730F"/>
    <w:rsid w:val="007924C8"/>
    <w:rsid w:val="00795CD9"/>
    <w:rsid w:val="007B5B85"/>
    <w:rsid w:val="007C0CE9"/>
    <w:rsid w:val="007C7493"/>
    <w:rsid w:val="007D6191"/>
    <w:rsid w:val="00822098"/>
    <w:rsid w:val="00846784"/>
    <w:rsid w:val="0085147D"/>
    <w:rsid w:val="00894890"/>
    <w:rsid w:val="00896CB7"/>
    <w:rsid w:val="008A50EE"/>
    <w:rsid w:val="008B5F9E"/>
    <w:rsid w:val="008C7D8B"/>
    <w:rsid w:val="008D5773"/>
    <w:rsid w:val="008F003E"/>
    <w:rsid w:val="008F7F64"/>
    <w:rsid w:val="008F7FDB"/>
    <w:rsid w:val="00900841"/>
    <w:rsid w:val="00904B96"/>
    <w:rsid w:val="009064D3"/>
    <w:rsid w:val="00910F0A"/>
    <w:rsid w:val="009111B1"/>
    <w:rsid w:val="00972EF6"/>
    <w:rsid w:val="0099655A"/>
    <w:rsid w:val="009A2C1A"/>
    <w:rsid w:val="009A4853"/>
    <w:rsid w:val="009B3EC9"/>
    <w:rsid w:val="009C3C5E"/>
    <w:rsid w:val="009E5843"/>
    <w:rsid w:val="009E7372"/>
    <w:rsid w:val="009F7448"/>
    <w:rsid w:val="00A11F80"/>
    <w:rsid w:val="00A23E27"/>
    <w:rsid w:val="00A362F2"/>
    <w:rsid w:val="00A41DA9"/>
    <w:rsid w:val="00A51F36"/>
    <w:rsid w:val="00A5639A"/>
    <w:rsid w:val="00A56C95"/>
    <w:rsid w:val="00A63E4E"/>
    <w:rsid w:val="00A63F3A"/>
    <w:rsid w:val="00A674AE"/>
    <w:rsid w:val="00A92CBD"/>
    <w:rsid w:val="00A94113"/>
    <w:rsid w:val="00A97EA1"/>
    <w:rsid w:val="00AA1701"/>
    <w:rsid w:val="00AB2267"/>
    <w:rsid w:val="00AC1DAF"/>
    <w:rsid w:val="00AC68B9"/>
    <w:rsid w:val="00AD62DF"/>
    <w:rsid w:val="00AD71B1"/>
    <w:rsid w:val="00AE246C"/>
    <w:rsid w:val="00AE774B"/>
    <w:rsid w:val="00B04EE7"/>
    <w:rsid w:val="00B117C7"/>
    <w:rsid w:val="00B24B57"/>
    <w:rsid w:val="00B52C6F"/>
    <w:rsid w:val="00B72D75"/>
    <w:rsid w:val="00B820E5"/>
    <w:rsid w:val="00B82972"/>
    <w:rsid w:val="00B97CF3"/>
    <w:rsid w:val="00BA6D6B"/>
    <w:rsid w:val="00BB626A"/>
    <w:rsid w:val="00BC147B"/>
    <w:rsid w:val="00BE5ACD"/>
    <w:rsid w:val="00C22CB7"/>
    <w:rsid w:val="00C72B03"/>
    <w:rsid w:val="00C841A8"/>
    <w:rsid w:val="00C929F2"/>
    <w:rsid w:val="00CB2046"/>
    <w:rsid w:val="00CB4224"/>
    <w:rsid w:val="00CB5FDD"/>
    <w:rsid w:val="00CD03B3"/>
    <w:rsid w:val="00CD3086"/>
    <w:rsid w:val="00CD7AA8"/>
    <w:rsid w:val="00D04CA8"/>
    <w:rsid w:val="00D11F9A"/>
    <w:rsid w:val="00D17AC4"/>
    <w:rsid w:val="00D4209E"/>
    <w:rsid w:val="00D732D4"/>
    <w:rsid w:val="00D850A7"/>
    <w:rsid w:val="00D92C2F"/>
    <w:rsid w:val="00DA5193"/>
    <w:rsid w:val="00DB67FC"/>
    <w:rsid w:val="00DB68B0"/>
    <w:rsid w:val="00DC3238"/>
    <w:rsid w:val="00DD15DA"/>
    <w:rsid w:val="00DD1C8C"/>
    <w:rsid w:val="00DD568D"/>
    <w:rsid w:val="00DD7E85"/>
    <w:rsid w:val="00DE1F82"/>
    <w:rsid w:val="00DE76F0"/>
    <w:rsid w:val="00DF1E43"/>
    <w:rsid w:val="00DF5339"/>
    <w:rsid w:val="00E01822"/>
    <w:rsid w:val="00E071E5"/>
    <w:rsid w:val="00E23974"/>
    <w:rsid w:val="00E23B16"/>
    <w:rsid w:val="00E36C7E"/>
    <w:rsid w:val="00E5376F"/>
    <w:rsid w:val="00E57D83"/>
    <w:rsid w:val="00E769C9"/>
    <w:rsid w:val="00E936A3"/>
    <w:rsid w:val="00EC2268"/>
    <w:rsid w:val="00EE1401"/>
    <w:rsid w:val="00F021A5"/>
    <w:rsid w:val="00F10253"/>
    <w:rsid w:val="00F1224D"/>
    <w:rsid w:val="00F177BD"/>
    <w:rsid w:val="00F35445"/>
    <w:rsid w:val="00F44B55"/>
    <w:rsid w:val="00F5612F"/>
    <w:rsid w:val="00F669DE"/>
    <w:rsid w:val="00F73EB2"/>
    <w:rsid w:val="00F77E9E"/>
    <w:rsid w:val="00F96AA8"/>
    <w:rsid w:val="00FA03A0"/>
    <w:rsid w:val="00FA2E38"/>
    <w:rsid w:val="00FC0DD9"/>
    <w:rsid w:val="00FC5880"/>
    <w:rsid w:val="00FC6B51"/>
    <w:rsid w:val="00FC6BFB"/>
    <w:rsid w:val="00FD0D53"/>
    <w:rsid w:val="00FD1EF1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1534A"/>
  <w15:chartTrackingRefBased/>
  <w15:docId w15:val="{DB34289B-8C36-4097-BC36-03DB2528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85"/>
  </w:style>
  <w:style w:type="paragraph" w:styleId="Heading1">
    <w:name w:val="heading 1"/>
    <w:basedOn w:val="Normal"/>
    <w:next w:val="Normal"/>
    <w:link w:val="Heading1Char"/>
    <w:uiPriority w:val="9"/>
    <w:qFormat/>
    <w:rsid w:val="00CB4224"/>
    <w:pPr>
      <w:spacing w:before="320" w:after="0" w:line="240" w:lineRule="auto"/>
      <w:outlineLvl w:val="0"/>
    </w:pPr>
    <w:rPr>
      <w:rFonts w:ascii="Garamond" w:hAnsi="Garamond"/>
      <w:color w:val="556D7D"/>
      <w:sz w:val="52"/>
      <w:szCs w:val="5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90"/>
  </w:style>
  <w:style w:type="paragraph" w:styleId="Footer">
    <w:name w:val="footer"/>
    <w:basedOn w:val="Normal"/>
    <w:link w:val="FooterChar"/>
    <w:uiPriority w:val="99"/>
    <w:unhideWhenUsed/>
    <w:rsid w:val="0089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90"/>
  </w:style>
  <w:style w:type="paragraph" w:styleId="Title">
    <w:name w:val="Title"/>
    <w:basedOn w:val="Normal"/>
    <w:link w:val="TitleChar"/>
    <w:uiPriority w:val="10"/>
    <w:qFormat/>
    <w:rsid w:val="00894890"/>
    <w:pPr>
      <w:widowControl w:val="0"/>
      <w:autoSpaceDE w:val="0"/>
      <w:autoSpaceDN w:val="0"/>
      <w:spacing w:before="271" w:after="0" w:line="240" w:lineRule="auto"/>
      <w:ind w:left="435" w:right="207"/>
      <w:jc w:val="center"/>
    </w:pPr>
    <w:rPr>
      <w:rFonts w:ascii="Trebuchet MS" w:eastAsia="Trebuchet MS" w:hAnsi="Trebuchet MS" w:cs="Trebuchet MS"/>
      <w:sz w:val="35"/>
      <w:szCs w:val="35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4890"/>
    <w:rPr>
      <w:rFonts w:ascii="Trebuchet MS" w:eastAsia="Trebuchet MS" w:hAnsi="Trebuchet MS" w:cs="Trebuchet MS"/>
      <w:sz w:val="35"/>
      <w:szCs w:val="35"/>
      <w:lang w:val="en-US"/>
    </w:rPr>
  </w:style>
  <w:style w:type="paragraph" w:styleId="ListParagraph">
    <w:name w:val="List Paragraph"/>
    <w:basedOn w:val="Normal"/>
    <w:uiPriority w:val="34"/>
    <w:qFormat/>
    <w:rsid w:val="00DE1F82"/>
    <w:pPr>
      <w:ind w:left="720"/>
      <w:contextualSpacing/>
    </w:pPr>
  </w:style>
  <w:style w:type="paragraph" w:customStyle="1" w:styleId="Achievement">
    <w:name w:val="Achievement"/>
    <w:basedOn w:val="BodyText"/>
    <w:rsid w:val="00972EF6"/>
    <w:pPr>
      <w:numPr>
        <w:numId w:val="1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72E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EF6"/>
  </w:style>
  <w:style w:type="paragraph" w:customStyle="1" w:styleId="Name">
    <w:name w:val="Name"/>
    <w:basedOn w:val="Normal"/>
    <w:qFormat/>
    <w:rsid w:val="00CB4224"/>
    <w:pPr>
      <w:spacing w:before="80" w:after="40" w:line="240" w:lineRule="auto"/>
      <w:jc w:val="right"/>
    </w:pPr>
    <w:rPr>
      <w:rFonts w:ascii="Garamond" w:hAnsi="Garamond"/>
      <w:b/>
      <w:color w:val="FFFFFF" w:themeColor="background1"/>
      <w:spacing w:val="40"/>
      <w:sz w:val="80"/>
      <w:szCs w:val="80"/>
      <w:lang w:val="en-US"/>
    </w:rPr>
  </w:style>
  <w:style w:type="table" w:styleId="TableGrid">
    <w:name w:val="Table Grid"/>
    <w:basedOn w:val="TableNormal"/>
    <w:uiPriority w:val="59"/>
    <w:rsid w:val="00CB422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4224"/>
    <w:rPr>
      <w:rFonts w:ascii="Garamond" w:hAnsi="Garamond"/>
      <w:color w:val="556D7D"/>
      <w:sz w:val="5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05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0">
    <w:name w:val="TableGrid"/>
    <w:rsid w:val="00625C17"/>
    <w:pPr>
      <w:spacing w:after="0" w:line="240" w:lineRule="auto"/>
    </w:pPr>
    <w:rPr>
      <w:rFonts w:eastAsiaTheme="minorEastAsia"/>
      <w:kern w:val="2"/>
      <w:sz w:val="24"/>
      <w:szCs w:val="24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82972"/>
    <w:pPr>
      <w:widowControl w:val="0"/>
      <w:autoSpaceDE w:val="0"/>
      <w:autoSpaceDN w:val="0"/>
      <w:spacing w:after="0" w:line="231" w:lineRule="exact"/>
      <w:ind w:left="119"/>
    </w:pPr>
    <w:rPr>
      <w:rFonts w:ascii="Cambria" w:eastAsia="Cambria" w:hAnsi="Cambria" w:cs="Cambr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2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3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kar%20Thilakar\OneDrive%20-%20Celcom%20Solutions\Desktop\tem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61E4-7AD9-4E53-ADFF-2D7DAB1E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Thilakar</dc:creator>
  <cp:keywords/>
  <dc:description/>
  <cp:lastModifiedBy>Sudhakar Thilakar</cp:lastModifiedBy>
  <cp:revision>1</cp:revision>
  <dcterms:created xsi:type="dcterms:W3CDTF">2025-05-13T14:12:00Z</dcterms:created>
  <dcterms:modified xsi:type="dcterms:W3CDTF">2025-05-13T14:13:00Z</dcterms:modified>
</cp:coreProperties>
</file>